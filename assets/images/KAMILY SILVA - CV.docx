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804"/>
        <w:gridCol w:w="6739"/>
      </w:tblGrid>
      <w:tr w:rsidR="000A3C32" w:rsidRPr="000A3C32" w14:paraId="7D2798DF" w14:textId="77777777" w:rsidTr="00E53E24">
        <w:tc>
          <w:tcPr>
            <w:tcW w:w="3804" w:type="dxa"/>
            <w:tcMar>
              <w:top w:w="504" w:type="dxa"/>
              <w:right w:w="720" w:type="dxa"/>
            </w:tcMar>
          </w:tcPr>
          <w:p w14:paraId="776EBD74" w14:textId="4CADD400" w:rsidR="00523479" w:rsidRPr="000A3C32" w:rsidRDefault="00FB0EC9" w:rsidP="00523479">
            <w:pPr>
              <w:pStyle w:val="Iniciais"/>
              <w:rPr>
                <w:color w:val="000000" w:themeColor="text1"/>
                <w:lang w:val="pt-BR"/>
              </w:rPr>
            </w:pPr>
            <w:r w:rsidRPr="000A3C32">
              <w:rPr>
                <w:noProof/>
                <w:color w:val="000000" w:themeColor="text1"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8752" behindDoc="1" locked="0" layoutInCell="1" allowOverlap="1" wp14:anchorId="4DCAB05F" wp14:editId="4978ACD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2C8CDB" id="Grupo 1" o:spid="_x0000_s1026" style="position:absolute;margin-left:.65pt;margin-top:-40.3pt;width:524.85pt;height:142.55pt;z-index:-25165772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6D6CA5" w:rsidRPr="000A3C32">
              <w:rPr>
                <w:color w:val="000000" w:themeColor="text1"/>
                <w:lang w:val="pt-BR"/>
              </w:rPr>
              <w:t>ks</w:t>
            </w:r>
          </w:p>
          <w:p w14:paraId="6E6709C4" w14:textId="77777777" w:rsidR="00A50939" w:rsidRPr="000A3C32" w:rsidRDefault="003B24E7" w:rsidP="007569C1">
            <w:pPr>
              <w:pStyle w:val="Ttulo3"/>
              <w:rPr>
                <w:color w:val="000000" w:themeColor="text1"/>
                <w:lang w:val="pt-BR"/>
              </w:rPr>
            </w:pPr>
            <w:sdt>
              <w:sdtPr>
                <w:rPr>
                  <w:color w:val="000000" w:themeColor="text1"/>
                  <w:lang w:val="pt-BR"/>
                </w:rPr>
                <w:alias w:val="Objetivo:"/>
                <w:tag w:val="Objetivo:"/>
                <w:id w:val="319159961"/>
                <w:placeholder>
                  <w:docPart w:val="98E211F7F6DE4C3B9F1228B9967CA37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0A3C32">
                  <w:rPr>
                    <w:color w:val="000000" w:themeColor="text1"/>
                    <w:lang w:val="pt-BR" w:bidi="pt-BR"/>
                  </w:rPr>
                  <w:t>Objetivo</w:t>
                </w:r>
              </w:sdtContent>
            </w:sdt>
          </w:p>
          <w:p w14:paraId="3B037D15" w14:textId="3BE04F49" w:rsidR="002C2CDD" w:rsidRPr="000A3C32" w:rsidRDefault="00E53E24" w:rsidP="007569C1">
            <w:pPr>
              <w:rPr>
                <w:color w:val="000000" w:themeColor="text1"/>
                <w:lang w:val="pt-BR"/>
              </w:rPr>
            </w:pPr>
            <w:r w:rsidRPr="00E53E24">
              <w:rPr>
                <w:color w:val="000000" w:themeColor="text1"/>
                <w:lang w:val="pt-BR"/>
              </w:rPr>
              <w:t>Busco uma oportunidade como Desenvolvedora, para aplicar meus conhecimentos em HTML, CSS e JavaScript, adquiridos no curso técnico em Desenvolvimento de Sistemas, e aprimorar minhas habilidades em criação de interfaces web responsivas e de alto desempenho.</w:t>
            </w:r>
          </w:p>
          <w:p w14:paraId="0FE253B8" w14:textId="77777777" w:rsidR="002C2CDD" w:rsidRPr="000A3C32" w:rsidRDefault="003B24E7" w:rsidP="007569C1">
            <w:pPr>
              <w:pStyle w:val="Ttulo3"/>
              <w:rPr>
                <w:color w:val="000000" w:themeColor="text1"/>
                <w:lang w:val="pt-BR"/>
              </w:rPr>
            </w:pPr>
            <w:sdt>
              <w:sdtPr>
                <w:rPr>
                  <w:color w:val="000000" w:themeColor="text1"/>
                  <w:lang w:val="pt-BR"/>
                </w:rPr>
                <w:alias w:val="Habilidades:"/>
                <w:tag w:val="Habilidades:"/>
                <w:id w:val="1490835561"/>
                <w:placeholder>
                  <w:docPart w:val="D8502EA853F94FC08D1054288F6280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A3C32">
                  <w:rPr>
                    <w:color w:val="000000" w:themeColor="text1"/>
                    <w:lang w:val="pt-BR" w:bidi="pt-BR"/>
                  </w:rPr>
                  <w:t>Habilidades</w:t>
                </w:r>
              </w:sdtContent>
            </w:sdt>
          </w:p>
          <w:p w14:paraId="08FFB110" w14:textId="01484C27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 xml:space="preserve">Desenvolvimento de sistemas e programação básica (linguagens estudadas durante o curso técnico, como Java, HTML/CSS, </w:t>
            </w:r>
            <w:r w:rsidRPr="000A3C32">
              <w:rPr>
                <w:color w:val="000000" w:themeColor="text1"/>
                <w:lang w:val="pt-BR"/>
              </w:rPr>
              <w:t>Javascript</w:t>
            </w:r>
            <w:r w:rsidRPr="000A3C32">
              <w:rPr>
                <w:color w:val="000000" w:themeColor="text1"/>
                <w:lang w:val="pt-BR"/>
              </w:rPr>
              <w:t>.)</w:t>
            </w:r>
          </w:p>
          <w:p w14:paraId="452D7017" w14:textId="77777777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</w:p>
          <w:p w14:paraId="54386982" w14:textId="07D22E11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 xml:space="preserve">Excel </w:t>
            </w:r>
            <w:r w:rsidRPr="000A3C32">
              <w:rPr>
                <w:color w:val="000000" w:themeColor="text1"/>
                <w:lang w:val="pt-BR"/>
              </w:rPr>
              <w:t>básico</w:t>
            </w:r>
          </w:p>
          <w:p w14:paraId="7A6E9103" w14:textId="77777777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</w:p>
          <w:p w14:paraId="133490FF" w14:textId="23ABFF27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>Atendimento ao público</w:t>
            </w:r>
          </w:p>
          <w:p w14:paraId="08F57621" w14:textId="77777777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</w:p>
          <w:p w14:paraId="62AB4846" w14:textId="3DF18023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>Comunicação clara e eficaz</w:t>
            </w:r>
          </w:p>
          <w:p w14:paraId="72DF07E5" w14:textId="77777777" w:rsidR="006D6CA5" w:rsidRPr="000A3C32" w:rsidRDefault="006D6CA5" w:rsidP="006D6CA5">
            <w:pPr>
              <w:pStyle w:val="PargrafodaLista"/>
              <w:ind w:left="1080"/>
              <w:rPr>
                <w:color w:val="000000" w:themeColor="text1"/>
                <w:lang w:val="pt-BR"/>
              </w:rPr>
            </w:pPr>
          </w:p>
          <w:p w14:paraId="600083C3" w14:textId="03DA1591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>Capacidade de organização e administração de tarefas</w:t>
            </w:r>
          </w:p>
          <w:p w14:paraId="5557A7A1" w14:textId="6398B9B9" w:rsidR="006D6CA5" w:rsidRPr="000A3C32" w:rsidRDefault="006D6CA5" w:rsidP="006D6CA5">
            <w:pPr>
              <w:rPr>
                <w:color w:val="000000" w:themeColor="text1"/>
                <w:lang w:val="pt-BR"/>
              </w:rPr>
            </w:pPr>
          </w:p>
          <w:p w14:paraId="78B27017" w14:textId="0C9543D3" w:rsidR="00741125" w:rsidRPr="000A3C32" w:rsidRDefault="006D6CA5" w:rsidP="006D6CA5">
            <w:pPr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 xml:space="preserve"> Proatividade e vontade de aprender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9"/>
            </w:tblGrid>
            <w:tr w:rsidR="000A3C32" w:rsidRPr="000A3C32" w14:paraId="03B1E5A7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0830FAC" w14:textId="77777777" w:rsidR="00C612DA" w:rsidRPr="000A3C32" w:rsidRDefault="003B24E7" w:rsidP="00C612DA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DA282DAB15044591ABA8B261DE729530"/>
                      </w:placeholder>
                      <w15:appearance w15:val="hidden"/>
                    </w:sdtPr>
                    <w:sdtEndPr/>
                    <w:sdtContent>
                      <w:r w:rsidR="006D6CA5" w:rsidRPr="000A3C32">
                        <w:rPr>
                          <w:lang w:val="pt-BR"/>
                        </w:rPr>
                        <w:t>kAMILY DA SILVA</w:t>
                      </w:r>
                    </w:sdtContent>
                  </w:sdt>
                </w:p>
                <w:p w14:paraId="6EFD3A49" w14:textId="770D91DB" w:rsidR="00906BEE" w:rsidRPr="000A3C32" w:rsidRDefault="006D6CA5" w:rsidP="006D6CA5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rFonts w:ascii="Arial" w:eastAsiaTheme="minorHAnsi" w:hAnsi="Arial" w:cs="Arial"/>
                        <w:caps w:val="0"/>
                        <w:noProof/>
                        <w:szCs w:val="24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D68A3E7FDD29462DB065A30C741B1C9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Pr="000A3C32">
                        <w:rPr>
                          <w:rFonts w:ascii="Arial" w:eastAsiaTheme="minorHAnsi" w:hAnsi="Arial" w:cs="Arial"/>
                          <w:caps w:val="0"/>
                          <w:noProof/>
                          <w:szCs w:val="24"/>
                          <w:lang w:val="pt-BR"/>
                        </w:rPr>
                        <w:t xml:space="preserve">Jardim Real </w:t>
                      </w:r>
                      <w:r w:rsidRPr="000A3C32">
                        <w:rPr>
                          <w:rFonts w:ascii="Arial" w:eastAsiaTheme="minorHAnsi" w:hAnsi="Arial" w:cs="Arial"/>
                          <w:caps w:val="0"/>
                          <w:noProof/>
                          <w:szCs w:val="24"/>
                          <w:lang w:val="pt-BR"/>
                        </w:rPr>
                        <w:t>–</w:t>
                      </w:r>
                      <w:r w:rsidRPr="000A3C32">
                        <w:rPr>
                          <w:rFonts w:ascii="Arial" w:eastAsiaTheme="minorHAnsi" w:hAnsi="Arial" w:cs="Arial"/>
                          <w:caps w:val="0"/>
                          <w:noProof/>
                          <w:szCs w:val="24"/>
                          <w:lang w:val="pt-BR"/>
                        </w:rPr>
                        <w:t xml:space="preserve"> Cubatão</w:t>
                      </w:r>
                      <w:r w:rsidRPr="000A3C32">
                        <w:rPr>
                          <w:rFonts w:ascii="Arial" w:hAnsi="Arial" w:cs="Arial"/>
                          <w:noProof/>
                          <w:szCs w:val="24"/>
                          <w:lang w:val="pt-BR"/>
                        </w:rPr>
                        <w:t xml:space="preserve">  </w:t>
                      </w:r>
                      <w:r w:rsidRPr="000A3C32">
                        <w:rPr>
                          <w:rFonts w:ascii="Arial" w:eastAsiaTheme="minorHAnsi" w:hAnsi="Arial" w:cs="Arial"/>
                          <w:caps w:val="0"/>
                          <w:noProof/>
                          <w:szCs w:val="24"/>
                          <w:lang w:val="pt-BR"/>
                        </w:rPr>
                        <w:t>(13) 98880-6281 / (13) 98176-1794</w:t>
                      </w:r>
                      <w:r w:rsidRPr="000A3C32">
                        <w:rPr>
                          <w:rFonts w:ascii="Arial" w:eastAsiaTheme="minorHAnsi" w:hAnsi="Arial" w:cs="Arial"/>
                          <w:caps w:val="0"/>
                          <w:noProof/>
                          <w:szCs w:val="24"/>
                          <w:lang w:val="pt-BR"/>
                        </w:rPr>
                        <w:br/>
                        <w:t>k</w:t>
                      </w:r>
                      <w:r w:rsidRPr="000A3C32">
                        <w:rPr>
                          <w:rFonts w:ascii="Arial" w:eastAsiaTheme="minorHAnsi" w:hAnsi="Arial" w:cs="Arial"/>
                          <w:caps w:val="0"/>
                          <w:noProof/>
                          <w:szCs w:val="24"/>
                          <w:lang w:val="pt-BR"/>
                        </w:rPr>
                        <w:t>amily.silva600@gmail.com</w:t>
                      </w:r>
                    </w:sdtContent>
                  </w:sdt>
                  <w:r w:rsidR="007D6458" w:rsidRPr="000A3C32">
                    <w:rPr>
                      <w:lang w:val="pt-BR" w:bidi="pt-BR"/>
                    </w:rPr>
                    <w:t xml:space="preserve">  </w:t>
                  </w:r>
                </w:p>
              </w:tc>
            </w:tr>
          </w:tbl>
          <w:p w14:paraId="2189C5F2" w14:textId="5D323E77" w:rsidR="002C2CDD" w:rsidRPr="000A3C32" w:rsidRDefault="002C2CDD" w:rsidP="007569C1">
            <w:pPr>
              <w:rPr>
                <w:color w:val="000000" w:themeColor="text1"/>
                <w:lang w:val="pt-BR"/>
              </w:rPr>
            </w:pPr>
          </w:p>
          <w:p w14:paraId="3D7BA34A" w14:textId="77777777" w:rsidR="002C2CDD" w:rsidRPr="000A3C32" w:rsidRDefault="003B24E7" w:rsidP="007569C1">
            <w:pPr>
              <w:pStyle w:val="Ttulo3"/>
              <w:rPr>
                <w:color w:val="000000" w:themeColor="text1"/>
                <w:lang w:val="pt-BR"/>
              </w:rPr>
            </w:pPr>
            <w:sdt>
              <w:sdtPr>
                <w:rPr>
                  <w:color w:val="000000" w:themeColor="text1"/>
                  <w:lang w:val="pt-BR"/>
                </w:rPr>
                <w:alias w:val="Formação:"/>
                <w:tag w:val="Educação:"/>
                <w:id w:val="1349516922"/>
                <w:placeholder>
                  <w:docPart w:val="37862B7E5E85456386DA7E2AFF9891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A3C32">
                  <w:rPr>
                    <w:color w:val="000000" w:themeColor="text1"/>
                    <w:lang w:val="pt-BR" w:bidi="pt-BR"/>
                  </w:rPr>
                  <w:t>Escolaridade</w:t>
                </w:r>
              </w:sdtContent>
            </w:sdt>
          </w:p>
          <w:p w14:paraId="4B342792" w14:textId="172A1630" w:rsidR="002C2CDD" w:rsidRPr="000A3C32" w:rsidRDefault="006D6CA5" w:rsidP="007569C1">
            <w:pPr>
              <w:pStyle w:val="Ttulo4"/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>ensino médio</w:t>
            </w:r>
            <w:r w:rsidR="002C2CDD" w:rsidRPr="000A3C32">
              <w:rPr>
                <w:color w:val="000000" w:themeColor="text1"/>
                <w:lang w:val="pt-BR" w:bidi="pt-BR"/>
              </w:rPr>
              <w:t xml:space="preserve"> • </w:t>
            </w:r>
            <w:r w:rsidRPr="000A3C32">
              <w:rPr>
                <w:color w:val="000000" w:themeColor="text1"/>
                <w:lang w:val="pt-BR"/>
              </w:rPr>
              <w:t>12/2024</w:t>
            </w:r>
            <w:r w:rsidR="002C2CDD" w:rsidRPr="000A3C32">
              <w:rPr>
                <w:color w:val="000000" w:themeColor="text1"/>
                <w:lang w:val="pt-BR" w:bidi="pt-BR"/>
              </w:rPr>
              <w:t xml:space="preserve"> • </w:t>
            </w:r>
            <w:r w:rsidR="00F74750">
              <w:rPr>
                <w:color w:val="000000" w:themeColor="text1"/>
                <w:lang w:val="pt-BR"/>
              </w:rPr>
              <w:t>e.e. afonso schmidt</w:t>
            </w:r>
          </w:p>
          <w:p w14:paraId="2ADEF624" w14:textId="1386DDCB" w:rsidR="002C2CDD" w:rsidRPr="000A3C32" w:rsidRDefault="002C2CDD" w:rsidP="007569C1">
            <w:pPr>
              <w:rPr>
                <w:color w:val="000000" w:themeColor="text1"/>
                <w:lang w:val="pt-BR"/>
              </w:rPr>
            </w:pPr>
          </w:p>
          <w:p w14:paraId="46957E59" w14:textId="521F3556" w:rsidR="002C2CDD" w:rsidRPr="000A3C32" w:rsidRDefault="006D6CA5" w:rsidP="007569C1">
            <w:pPr>
              <w:pStyle w:val="Ttulo4"/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>desenvolvimento de sistemas</w:t>
            </w:r>
            <w:r w:rsidR="002C2CDD" w:rsidRPr="000A3C32">
              <w:rPr>
                <w:color w:val="000000" w:themeColor="text1"/>
                <w:lang w:val="pt-BR" w:bidi="pt-BR"/>
              </w:rPr>
              <w:t xml:space="preserve"> • </w:t>
            </w:r>
            <w:r w:rsidRPr="000A3C32">
              <w:rPr>
                <w:color w:val="000000" w:themeColor="text1"/>
                <w:lang w:val="pt-BR"/>
              </w:rPr>
              <w:t>12/2024</w:t>
            </w:r>
            <w:r w:rsidR="002C2CDD" w:rsidRPr="000A3C32">
              <w:rPr>
                <w:color w:val="000000" w:themeColor="text1"/>
                <w:lang w:val="pt-BR" w:bidi="pt-BR"/>
              </w:rPr>
              <w:t xml:space="preserve"> • </w:t>
            </w:r>
            <w:r w:rsidRPr="000A3C32">
              <w:rPr>
                <w:color w:val="000000" w:themeColor="text1"/>
                <w:lang w:val="pt-BR"/>
              </w:rPr>
              <w:t>proz educação</w:t>
            </w:r>
          </w:p>
          <w:p w14:paraId="355590C6" w14:textId="77777777" w:rsidR="00F74750" w:rsidRDefault="00F74750" w:rsidP="00F74750">
            <w:pPr>
              <w:rPr>
                <w:color w:val="000000" w:themeColor="text1"/>
              </w:rPr>
            </w:pPr>
            <w:r w:rsidRPr="00F74750">
              <w:rPr>
                <w:color w:val="000000" w:themeColor="text1"/>
              </w:rPr>
              <w:t>Desenvolvimento de Software;</w:t>
            </w:r>
            <w:r w:rsidRPr="00F74750">
              <w:rPr>
                <w:color w:val="000000" w:themeColor="text1"/>
              </w:rPr>
              <w:br/>
              <w:t>Desenvolvimento Web;</w:t>
            </w:r>
          </w:p>
          <w:p w14:paraId="701CE9CE" w14:textId="4B720B5B" w:rsidR="002C2CDD" w:rsidRPr="00F74750" w:rsidRDefault="00F74750" w:rsidP="00F74750">
            <w:pPr>
              <w:rPr>
                <w:color w:val="000000" w:themeColor="text1"/>
                <w:lang w:val="pt-BR"/>
              </w:rPr>
            </w:pPr>
            <w:r w:rsidRPr="00F74750">
              <w:rPr>
                <w:color w:val="000000" w:themeColor="text1"/>
              </w:rPr>
              <w:t>Análise de Sistemas;</w:t>
            </w:r>
            <w:r w:rsidRPr="00F74750">
              <w:rPr>
                <w:color w:val="000000" w:themeColor="text1"/>
              </w:rPr>
              <w:br/>
              <w:t>Gestão de Projetos;</w:t>
            </w:r>
            <w:r w:rsidRPr="00F74750">
              <w:rPr>
                <w:color w:val="000000" w:themeColor="text1"/>
              </w:rPr>
              <w:br/>
              <w:t>Segurança da Informação;</w:t>
            </w:r>
          </w:p>
          <w:p w14:paraId="0B420FE0" w14:textId="0F18F466" w:rsidR="006D6CA5" w:rsidRPr="000A3C32" w:rsidRDefault="000A3C32" w:rsidP="006D6CA5">
            <w:pPr>
              <w:pStyle w:val="Ttulo3"/>
              <w:rPr>
                <w:color w:val="000000" w:themeColor="text1"/>
                <w:lang w:val="pt-BR"/>
              </w:rPr>
            </w:pPr>
            <w:r w:rsidRPr="000A3C32">
              <w:rPr>
                <w:color w:val="000000" w:themeColor="text1"/>
                <w:lang w:val="pt-BR"/>
              </w:rPr>
              <w:t>certificados</w:t>
            </w:r>
          </w:p>
          <w:p w14:paraId="202E43FF" w14:textId="41641A55" w:rsidR="000A3C32" w:rsidRPr="000A3C32" w:rsidRDefault="000A3C32" w:rsidP="000A3C32">
            <w:pPr>
              <w:pStyle w:val="Ttulo4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TÉCNICAS DE ATENDIMENTO</w:t>
            </w:r>
            <w:r w:rsidRPr="000A3C32">
              <w:rPr>
                <w:color w:val="000000" w:themeColor="text1"/>
                <w:lang w:val="pt-BR" w:bidi="pt-BR"/>
              </w:rPr>
              <w:t xml:space="preserve"> • </w:t>
            </w:r>
            <w:r>
              <w:rPr>
                <w:color w:val="000000" w:themeColor="text1"/>
                <w:lang w:val="pt-BR"/>
              </w:rPr>
              <w:t>08</w:t>
            </w:r>
            <w:r w:rsidRPr="000A3C32">
              <w:rPr>
                <w:color w:val="000000" w:themeColor="text1"/>
                <w:lang w:val="pt-BR"/>
              </w:rPr>
              <w:t>/202</w:t>
            </w:r>
            <w:r>
              <w:rPr>
                <w:color w:val="000000" w:themeColor="text1"/>
                <w:lang w:val="pt-BR"/>
              </w:rPr>
              <w:t>2</w:t>
            </w:r>
            <w:r w:rsidRPr="000A3C32">
              <w:rPr>
                <w:color w:val="000000" w:themeColor="text1"/>
                <w:lang w:val="pt-BR" w:bidi="pt-BR"/>
              </w:rPr>
              <w:t xml:space="preserve"> • </w:t>
            </w:r>
            <w:r>
              <w:rPr>
                <w:color w:val="000000" w:themeColor="text1"/>
                <w:lang w:val="pt-BR"/>
              </w:rPr>
              <w:t>PROZ EDUCAÇÃO</w:t>
            </w:r>
          </w:p>
          <w:p w14:paraId="278BE648" w14:textId="163A210D" w:rsidR="006D6CA5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Registrar recados;</w:t>
            </w:r>
          </w:p>
          <w:p w14:paraId="1D10BEE7" w14:textId="6DB45383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Prospectar clientes;</w:t>
            </w:r>
          </w:p>
          <w:p w14:paraId="7BAE892F" w14:textId="55D1A729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Conferir documentação do cliente;</w:t>
            </w:r>
          </w:p>
          <w:p w14:paraId="07FD6834" w14:textId="17030692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Protocolar e arquivar documentos;</w:t>
            </w:r>
          </w:p>
          <w:p w14:paraId="685A1E3B" w14:textId="6446B026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Orientar clientes e esclarecer dúvidas.</w:t>
            </w:r>
          </w:p>
          <w:p w14:paraId="6D7B5488" w14:textId="77777777" w:rsidR="000A3C32" w:rsidRP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</w:p>
          <w:p w14:paraId="3D0E1A2C" w14:textId="43CB99CB" w:rsidR="006D6CA5" w:rsidRPr="000A3C32" w:rsidRDefault="000A3C32" w:rsidP="006D6CA5">
            <w:pPr>
              <w:pStyle w:val="Ttulo4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Excel básico</w:t>
            </w:r>
            <w:r w:rsidR="006D6CA5" w:rsidRPr="000A3C32">
              <w:rPr>
                <w:color w:val="000000" w:themeColor="text1"/>
                <w:lang w:val="pt-BR" w:bidi="pt-BR"/>
              </w:rPr>
              <w:t> • </w:t>
            </w:r>
            <w:r>
              <w:rPr>
                <w:color w:val="000000" w:themeColor="text1"/>
                <w:lang w:val="pt-BR"/>
              </w:rPr>
              <w:t>01/2023</w:t>
            </w:r>
            <w:r w:rsidR="006D6CA5" w:rsidRPr="000A3C32">
              <w:rPr>
                <w:color w:val="000000" w:themeColor="text1"/>
                <w:lang w:val="pt-BR" w:bidi="pt-BR"/>
              </w:rPr>
              <w:t> •</w:t>
            </w:r>
            <w:r>
              <w:rPr>
                <w:color w:val="000000" w:themeColor="text1"/>
                <w:lang w:val="pt-BR" w:bidi="pt-BR"/>
              </w:rPr>
              <w:t xml:space="preserve">senai </w:t>
            </w:r>
          </w:p>
          <w:p w14:paraId="7207F09F" w14:textId="605381E2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Editar dados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;</w:t>
            </w:r>
          </w:p>
          <w:p w14:paraId="35A6EE3C" w14:textId="2165C574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Formatar dados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;</w:t>
            </w:r>
          </w:p>
          <w:p w14:paraId="600E51FB" w14:textId="01D8F04D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Reconhecer a diferença entre função e fórmula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;</w:t>
            </w:r>
          </w:p>
          <w:p w14:paraId="206BF063" w14:textId="5BA09468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Aplicar funções básicas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;</w:t>
            </w:r>
          </w:p>
          <w:p w14:paraId="67F1D683" w14:textId="445CFD63" w:rsidR="000A3C32" w:rsidRDefault="000A3C32" w:rsidP="000A3C32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Criar gráficos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000000" w:themeColor="text1"/>
                <w:lang w:val="pt-BR" w:bidi="pt-BR"/>
              </w:rPr>
              <w:t>.</w:t>
            </w:r>
          </w:p>
          <w:p w14:paraId="20427CFF" w14:textId="343A62CF" w:rsidR="002C2CDD" w:rsidRPr="000A3C32" w:rsidRDefault="00F74750" w:rsidP="006D6CA5">
            <w:pPr>
              <w:pStyle w:val="Ttulo3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INFORMAÇÕES ADICIONAIS</w:t>
            </w:r>
          </w:p>
          <w:p w14:paraId="13161105" w14:textId="77777777" w:rsidR="00E53E24" w:rsidRDefault="00F74750" w:rsidP="00741125">
            <w:pPr>
              <w:rPr>
                <w:color w:val="000000" w:themeColor="text1"/>
              </w:rPr>
            </w:pPr>
            <w:r w:rsidRPr="00F74750">
              <w:rPr>
                <w:color w:val="000000" w:themeColor="text1"/>
              </w:rPr>
              <w:t>Disponibilidade para trabalho em período integral</w:t>
            </w:r>
          </w:p>
          <w:p w14:paraId="31C2118A" w14:textId="5A01D35A" w:rsidR="00F74750" w:rsidRPr="00F74750" w:rsidRDefault="00F74750" w:rsidP="00741125">
            <w:pPr>
              <w:rPr>
                <w:color w:val="000000" w:themeColor="text1"/>
              </w:rPr>
            </w:pPr>
            <w:r w:rsidRPr="00F74750">
              <w:rPr>
                <w:color w:val="000000" w:themeColor="text1"/>
              </w:rPr>
              <w:t>ou meio-período</w:t>
            </w:r>
          </w:p>
        </w:tc>
      </w:tr>
    </w:tbl>
    <w:p w14:paraId="732096A0" w14:textId="77777777" w:rsidR="00826A10" w:rsidRPr="00FB0C48" w:rsidRDefault="00826A10" w:rsidP="00E22E87">
      <w:pPr>
        <w:pStyle w:val="SemEspaamento"/>
        <w:rPr>
          <w:lang w:val="pt-BR"/>
        </w:rPr>
      </w:pPr>
    </w:p>
    <w:p w14:paraId="443F5C74" w14:textId="77777777" w:rsidR="00C62C50" w:rsidRPr="00FB0C48" w:rsidRDefault="00C62C50" w:rsidP="00826A10">
      <w:pPr>
        <w:rPr>
          <w:lang w:val="pt-BR"/>
        </w:rPr>
      </w:pPr>
    </w:p>
    <w:sectPr w:rsidR="00C62C50" w:rsidRPr="00FB0C48" w:rsidSect="00E53E24">
      <w:head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C2BCC" w14:textId="77777777" w:rsidR="00B00340" w:rsidRDefault="00B00340" w:rsidP="00713050">
      <w:pPr>
        <w:spacing w:line="240" w:lineRule="auto"/>
      </w:pPr>
      <w:r>
        <w:separator/>
      </w:r>
    </w:p>
  </w:endnote>
  <w:endnote w:type="continuationSeparator" w:id="0">
    <w:p w14:paraId="10664BAD" w14:textId="77777777" w:rsidR="00B00340" w:rsidRDefault="00B0034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8CDD" w14:textId="77777777" w:rsidR="00217980" w:rsidRDefault="00217980" w:rsidP="006D6CA5">
    <w:pPr>
      <w:pStyle w:val="Rodap"/>
    </w:pPr>
  </w:p>
  <w:p w14:paraId="1467CE31" w14:textId="77777777" w:rsidR="006D6CA5" w:rsidRDefault="006D6CA5" w:rsidP="006D6CA5">
    <w:pPr>
      <w:pStyle w:val="Rodap"/>
    </w:pPr>
  </w:p>
  <w:p w14:paraId="47F9970C" w14:textId="77777777" w:rsidR="006D6CA5" w:rsidRPr="006D6CA5" w:rsidRDefault="006D6CA5" w:rsidP="006D6C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E88D2" w14:textId="77777777" w:rsidR="00B00340" w:rsidRDefault="00B00340" w:rsidP="00713050">
      <w:pPr>
        <w:spacing w:line="240" w:lineRule="auto"/>
      </w:pPr>
      <w:r>
        <w:separator/>
      </w:r>
    </w:p>
  </w:footnote>
  <w:footnote w:type="continuationSeparator" w:id="0">
    <w:p w14:paraId="1653398F" w14:textId="77777777" w:rsidR="00B00340" w:rsidRDefault="00B0034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787"/>
      <w:gridCol w:w="6735"/>
    </w:tblGrid>
    <w:tr w:rsidR="001A5CA9" w:rsidRPr="00FB0C48" w14:paraId="2A20D9C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1546753" w14:textId="36E4E577" w:rsidR="001A5CA9" w:rsidRPr="00FB0C48" w:rsidRDefault="001A5CA9" w:rsidP="00E53E24">
          <w:pPr>
            <w:pStyle w:val="Iniciais"/>
            <w:jc w:val="left"/>
            <w:rPr>
              <w:lang w:val="pt-BR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29046EF1" w14:textId="77777777" w:rsidR="001A5CA9" w:rsidRPr="00FB0C48" w:rsidRDefault="001A5CA9" w:rsidP="001A5CA9">
          <w:pPr>
            <w:rPr>
              <w:lang w:val="pt-BR"/>
            </w:rPr>
          </w:pPr>
        </w:p>
      </w:tc>
    </w:tr>
  </w:tbl>
  <w:p w14:paraId="494EC8E2" w14:textId="6DC6E838" w:rsidR="00217980" w:rsidRPr="00FB0C48" w:rsidRDefault="00217980" w:rsidP="001A5CA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C6B61"/>
    <w:multiLevelType w:val="hybridMultilevel"/>
    <w:tmpl w:val="D6D4FBD4"/>
    <w:lvl w:ilvl="0" w:tplc="CECC0604">
      <w:numFmt w:val="bullet"/>
      <w:lvlText w:val="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01F7D"/>
    <w:multiLevelType w:val="hybridMultilevel"/>
    <w:tmpl w:val="5BB6C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B2BE3"/>
    <w:multiLevelType w:val="hybridMultilevel"/>
    <w:tmpl w:val="B8647F9C"/>
    <w:lvl w:ilvl="0" w:tplc="CECC0604">
      <w:numFmt w:val="bullet"/>
      <w:lvlText w:val="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4D6AD9"/>
    <w:multiLevelType w:val="hybridMultilevel"/>
    <w:tmpl w:val="B680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95DA8"/>
    <w:multiLevelType w:val="hybridMultilevel"/>
    <w:tmpl w:val="8AB0020C"/>
    <w:lvl w:ilvl="0" w:tplc="CECC0604">
      <w:numFmt w:val="bullet"/>
      <w:lvlText w:val="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C6670"/>
    <w:multiLevelType w:val="hybridMultilevel"/>
    <w:tmpl w:val="8D02F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0453491">
    <w:abstractNumId w:val="9"/>
  </w:num>
  <w:num w:numId="2" w16cid:durableId="218829360">
    <w:abstractNumId w:val="7"/>
  </w:num>
  <w:num w:numId="3" w16cid:durableId="1523280661">
    <w:abstractNumId w:val="6"/>
  </w:num>
  <w:num w:numId="4" w16cid:durableId="997729116">
    <w:abstractNumId w:val="5"/>
  </w:num>
  <w:num w:numId="5" w16cid:durableId="1551921005">
    <w:abstractNumId w:val="4"/>
  </w:num>
  <w:num w:numId="6" w16cid:durableId="1915815070">
    <w:abstractNumId w:val="8"/>
  </w:num>
  <w:num w:numId="7" w16cid:durableId="2112894692">
    <w:abstractNumId w:val="3"/>
  </w:num>
  <w:num w:numId="8" w16cid:durableId="1609699753">
    <w:abstractNumId w:val="2"/>
  </w:num>
  <w:num w:numId="9" w16cid:durableId="1744444580">
    <w:abstractNumId w:val="1"/>
  </w:num>
  <w:num w:numId="10" w16cid:durableId="2143116180">
    <w:abstractNumId w:val="0"/>
  </w:num>
  <w:num w:numId="11" w16cid:durableId="1046487380">
    <w:abstractNumId w:val="13"/>
  </w:num>
  <w:num w:numId="12" w16cid:durableId="1377662832">
    <w:abstractNumId w:val="10"/>
  </w:num>
  <w:num w:numId="13" w16cid:durableId="742601062">
    <w:abstractNumId w:val="12"/>
  </w:num>
  <w:num w:numId="14" w16cid:durableId="805708213">
    <w:abstractNumId w:val="14"/>
  </w:num>
  <w:num w:numId="15" w16cid:durableId="330765334">
    <w:abstractNumId w:val="15"/>
  </w:num>
  <w:num w:numId="16" w16cid:durableId="1881287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40"/>
    <w:rsid w:val="00091382"/>
    <w:rsid w:val="000A07DA"/>
    <w:rsid w:val="000A2BFA"/>
    <w:rsid w:val="000A3C32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24E7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6CA5"/>
    <w:rsid w:val="006D76B1"/>
    <w:rsid w:val="00713050"/>
    <w:rsid w:val="0073295E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0FE"/>
    <w:rsid w:val="009F7AD9"/>
    <w:rsid w:val="00A42540"/>
    <w:rsid w:val="00A50939"/>
    <w:rsid w:val="00A83413"/>
    <w:rsid w:val="00AA6A40"/>
    <w:rsid w:val="00AA75F6"/>
    <w:rsid w:val="00AD00FD"/>
    <w:rsid w:val="00AF0A8E"/>
    <w:rsid w:val="00B00340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97A41"/>
    <w:rsid w:val="00DD3CF6"/>
    <w:rsid w:val="00DD6416"/>
    <w:rsid w:val="00DF4E0A"/>
    <w:rsid w:val="00E02DCD"/>
    <w:rsid w:val="00E12C60"/>
    <w:rsid w:val="00E22E87"/>
    <w:rsid w:val="00E53E24"/>
    <w:rsid w:val="00E57630"/>
    <w:rsid w:val="00E86C2B"/>
    <w:rsid w:val="00EB2D52"/>
    <w:rsid w:val="00EF7CC9"/>
    <w:rsid w:val="00F207C0"/>
    <w:rsid w:val="00F20AE5"/>
    <w:rsid w:val="00F47E97"/>
    <w:rsid w:val="00F645C7"/>
    <w:rsid w:val="00F74750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020A9"/>
  <w15:chartTrackingRefBased/>
  <w15:docId w15:val="{73A2AB3C-5A25-42E2-B383-5318A778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mi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E211F7F6DE4C3B9F1228B9967CA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E7A3C-27E8-4C7E-B744-E22D4113FE09}"/>
      </w:docPartPr>
      <w:docPartBody>
        <w:p w:rsidR="002A1295" w:rsidRDefault="002A1295">
          <w:pPr>
            <w:pStyle w:val="98E211F7F6DE4C3B9F1228B9967CA376"/>
          </w:pPr>
          <w:r w:rsidRPr="00FB0C48">
            <w:rPr>
              <w:lang w:bidi="pt-BR"/>
            </w:rPr>
            <w:t>Objetivo</w:t>
          </w:r>
        </w:p>
      </w:docPartBody>
    </w:docPart>
    <w:docPart>
      <w:docPartPr>
        <w:name w:val="D8502EA853F94FC08D1054288F6280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87C53-C77F-423C-9416-A52001423284}"/>
      </w:docPartPr>
      <w:docPartBody>
        <w:p w:rsidR="002A1295" w:rsidRDefault="002A1295">
          <w:pPr>
            <w:pStyle w:val="D8502EA853F94FC08D1054288F6280D8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DA282DAB15044591ABA8B261DE7295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56003A-4C65-44BC-9955-EA5E65A4D1A0}"/>
      </w:docPartPr>
      <w:docPartBody>
        <w:p w:rsidR="002A1295" w:rsidRDefault="002A1295">
          <w:pPr>
            <w:pStyle w:val="DA282DAB15044591ABA8B261DE729530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D68A3E7FDD29462DB065A30C741B1C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967201-E248-40C3-8276-EAFF9303D1E1}"/>
      </w:docPartPr>
      <w:docPartBody>
        <w:p w:rsidR="002A1295" w:rsidRDefault="002A1295">
          <w:pPr>
            <w:pStyle w:val="D68A3E7FDD29462DB065A30C741B1C96"/>
          </w:pPr>
          <w:r w:rsidRPr="00FB0C48">
            <w:rPr>
              <w:lang w:bidi="pt-BR"/>
            </w:rPr>
            <w:t>Profissão ou Setor</w:t>
          </w:r>
        </w:p>
      </w:docPartBody>
    </w:docPart>
    <w:docPart>
      <w:docPartPr>
        <w:name w:val="37862B7E5E85456386DA7E2AFF9891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26A93E-1634-4DBA-90AB-8AA8E62EBAC4}"/>
      </w:docPartPr>
      <w:docPartBody>
        <w:p w:rsidR="002A1295" w:rsidRDefault="002A1295">
          <w:pPr>
            <w:pStyle w:val="37862B7E5E85456386DA7E2AFF989121"/>
          </w:pPr>
          <w:r w:rsidRPr="00FB0C48">
            <w:rPr>
              <w:lang w:bidi="pt-BR"/>
            </w:rPr>
            <w:t>Escolaridade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95"/>
    <w:rsid w:val="002A1295"/>
    <w:rsid w:val="007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ED38B2600F4AEE9EABF8741673D35A">
    <w:name w:val="18ED38B2600F4AEE9EABF8741673D35A"/>
  </w:style>
  <w:style w:type="paragraph" w:customStyle="1" w:styleId="98E211F7F6DE4C3B9F1228B9967CA376">
    <w:name w:val="98E211F7F6DE4C3B9F1228B9967CA376"/>
  </w:style>
  <w:style w:type="paragraph" w:customStyle="1" w:styleId="6409853FFC80451C85FFAF4C75C2784E">
    <w:name w:val="6409853FFC80451C85FFAF4C75C2784E"/>
  </w:style>
  <w:style w:type="paragraph" w:customStyle="1" w:styleId="D8502EA853F94FC08D1054288F6280D8">
    <w:name w:val="D8502EA853F94FC08D1054288F6280D8"/>
  </w:style>
  <w:style w:type="paragraph" w:customStyle="1" w:styleId="F321B8599D6E419B9C15900B53A244AD">
    <w:name w:val="F321B8599D6E419B9C15900B53A244AD"/>
  </w:style>
  <w:style w:type="paragraph" w:customStyle="1" w:styleId="DA282DAB15044591ABA8B261DE729530">
    <w:name w:val="DA282DAB15044591ABA8B261DE729530"/>
  </w:style>
  <w:style w:type="paragraph" w:customStyle="1" w:styleId="D68A3E7FDD29462DB065A30C741B1C96">
    <w:name w:val="D68A3E7FDD29462DB065A30C741B1C96"/>
  </w:style>
  <w:style w:type="paragraph" w:customStyle="1" w:styleId="34942DE20008402D93F6E8B1D40B9CB7">
    <w:name w:val="34942DE20008402D93F6E8B1D40B9CB7"/>
  </w:style>
  <w:style w:type="paragraph" w:customStyle="1" w:styleId="D72D9F8129104BB8B961CBBFA2253F18">
    <w:name w:val="D72D9F8129104BB8B961CBBFA2253F18"/>
  </w:style>
  <w:style w:type="paragraph" w:customStyle="1" w:styleId="57BC4FC7BA61406984FC2B41C5F9FFBD">
    <w:name w:val="57BC4FC7BA61406984FC2B41C5F9FFBD"/>
  </w:style>
  <w:style w:type="paragraph" w:customStyle="1" w:styleId="99A808D884C14D7DA145C176A0E9D6F3">
    <w:name w:val="99A808D884C14D7DA145C176A0E9D6F3"/>
  </w:style>
  <w:style w:type="paragraph" w:customStyle="1" w:styleId="C5BF4F9BCF9E4885987AA9904913A113">
    <w:name w:val="C5BF4F9BCF9E4885987AA9904913A113"/>
  </w:style>
  <w:style w:type="paragraph" w:customStyle="1" w:styleId="247700219324484BB874BDFB7BEE101C">
    <w:name w:val="247700219324484BB874BDFB7BEE101C"/>
  </w:style>
  <w:style w:type="paragraph" w:customStyle="1" w:styleId="A9314FA211764A0E82B8967A5DBCEA34">
    <w:name w:val="A9314FA211764A0E82B8967A5DBCEA34"/>
  </w:style>
  <w:style w:type="paragraph" w:customStyle="1" w:styleId="8D9EDF8380064F1BA05BC0C60602A2BC">
    <w:name w:val="8D9EDF8380064F1BA05BC0C60602A2BC"/>
  </w:style>
  <w:style w:type="paragraph" w:customStyle="1" w:styleId="D68938937B1D46AABE496012952A275B">
    <w:name w:val="D68938937B1D46AABE496012952A275B"/>
  </w:style>
  <w:style w:type="paragraph" w:customStyle="1" w:styleId="904567A2EEA446679DA3BA99C1F9681E">
    <w:name w:val="904567A2EEA446679DA3BA99C1F9681E"/>
  </w:style>
  <w:style w:type="paragraph" w:customStyle="1" w:styleId="4495D59B291C4EE5823A6A5E056C9620">
    <w:name w:val="4495D59B291C4EE5823A6A5E056C9620"/>
  </w:style>
  <w:style w:type="paragraph" w:customStyle="1" w:styleId="64DBCB81500641DE8F9CE3BDC1F5F85C">
    <w:name w:val="64DBCB81500641DE8F9CE3BDC1F5F85C"/>
  </w:style>
  <w:style w:type="paragraph" w:customStyle="1" w:styleId="37862B7E5E85456386DA7E2AFF989121">
    <w:name w:val="37862B7E5E85456386DA7E2AFF989121"/>
  </w:style>
  <w:style w:type="paragraph" w:customStyle="1" w:styleId="9C4E75967B4841499214CDAAE4BD6A8F">
    <w:name w:val="9C4E75967B4841499214CDAAE4BD6A8F"/>
  </w:style>
  <w:style w:type="paragraph" w:customStyle="1" w:styleId="50128E6791FD426E8DADF0F3B3650448">
    <w:name w:val="50128E6791FD426E8DADF0F3B3650448"/>
  </w:style>
  <w:style w:type="paragraph" w:customStyle="1" w:styleId="F3A5B921FD2B498EAC43CDB88112849E">
    <w:name w:val="F3A5B921FD2B498EAC43CDB88112849E"/>
  </w:style>
  <w:style w:type="paragraph" w:customStyle="1" w:styleId="B9ED01DF107F4E8E89268270A634263D">
    <w:name w:val="B9ED01DF107F4E8E89268270A634263D"/>
  </w:style>
  <w:style w:type="paragraph" w:customStyle="1" w:styleId="EDBF2A1BC19E48C094D9968DE5135CC6">
    <w:name w:val="EDBF2A1BC19E48C094D9968DE5135CC6"/>
  </w:style>
  <w:style w:type="paragraph" w:customStyle="1" w:styleId="362E1F5489364C8C86D2C1E875433ACF">
    <w:name w:val="362E1F5489364C8C86D2C1E875433ACF"/>
  </w:style>
  <w:style w:type="paragraph" w:customStyle="1" w:styleId="6D7A872CF3ED46DD803D024596623C73">
    <w:name w:val="6D7A872CF3ED46DD803D024596623C73"/>
  </w:style>
  <w:style w:type="paragraph" w:customStyle="1" w:styleId="7E9E6F3320B24239936571E4EAD51E1E">
    <w:name w:val="7E9E6F3320B24239936571E4EAD51E1E"/>
  </w:style>
  <w:style w:type="paragraph" w:customStyle="1" w:styleId="B419E0CE6F4848F69E6C864AA246875C">
    <w:name w:val="B419E0CE6F4848F69E6C864AA246875C"/>
  </w:style>
  <w:style w:type="paragraph" w:customStyle="1" w:styleId="BBE0324FA7614FC7B8F8742380F6052F">
    <w:name w:val="BBE0324FA7614FC7B8F8742380F6052F"/>
  </w:style>
  <w:style w:type="paragraph" w:customStyle="1" w:styleId="E9DA995A43A8408CB7C9A5676133ADB9">
    <w:name w:val="E9DA995A43A8408CB7C9A5676133ADB9"/>
    <w:rsid w:val="002A1295"/>
  </w:style>
  <w:style w:type="paragraph" w:customStyle="1" w:styleId="66D8053FC32346F8904A01EAE33FBBEB">
    <w:name w:val="66D8053FC32346F8904A01EAE33FBBEB"/>
    <w:rsid w:val="002A1295"/>
  </w:style>
  <w:style w:type="paragraph" w:customStyle="1" w:styleId="34F62725D6A04E3C90D7A44070E4BD5D">
    <w:name w:val="34F62725D6A04E3C90D7A44070E4BD5D"/>
    <w:rsid w:val="002A1295"/>
  </w:style>
  <w:style w:type="paragraph" w:customStyle="1" w:styleId="6129C7798C974FEE970F0780FB9B0580">
    <w:name w:val="6129C7798C974FEE970F0780FB9B0580"/>
    <w:rsid w:val="002A1295"/>
  </w:style>
  <w:style w:type="paragraph" w:customStyle="1" w:styleId="E7FE56CD15484723B81626E1CAC4C3F1">
    <w:name w:val="E7FE56CD15484723B81626E1CAC4C3F1"/>
    <w:rsid w:val="002A1295"/>
  </w:style>
  <w:style w:type="paragraph" w:customStyle="1" w:styleId="13ADCC5B68244114BFD355C3F52DC105">
    <w:name w:val="13ADCC5B68244114BFD355C3F52DC105"/>
    <w:rsid w:val="002A1295"/>
  </w:style>
  <w:style w:type="paragraph" w:customStyle="1" w:styleId="61EF8359EE4840E38C15ABF6DADBD43E">
    <w:name w:val="61EF8359EE4840E38C15ABF6DADBD43E"/>
    <w:rsid w:val="002A1295"/>
  </w:style>
  <w:style w:type="paragraph" w:customStyle="1" w:styleId="89D9FD7383B64A3D8BDF7505131D6741">
    <w:name w:val="89D9FD7383B64A3D8BDF7505131D6741"/>
    <w:rsid w:val="002A1295"/>
  </w:style>
  <w:style w:type="paragraph" w:customStyle="1" w:styleId="917D9127EB254B43A8969CBA3D422CC0">
    <w:name w:val="917D9127EB254B43A8969CBA3D422CC0"/>
    <w:rsid w:val="002A1295"/>
  </w:style>
  <w:style w:type="paragraph" w:customStyle="1" w:styleId="B9B1373AA1D14342824565554CD70C49">
    <w:name w:val="B9B1373AA1D14342824565554CD70C49"/>
    <w:rsid w:val="002A1295"/>
  </w:style>
  <w:style w:type="paragraph" w:customStyle="1" w:styleId="36EB8432A99542BD97E223F86678D1D7">
    <w:name w:val="36EB8432A99542BD97E223F86678D1D7"/>
    <w:rsid w:val="002A1295"/>
  </w:style>
  <w:style w:type="paragraph" w:customStyle="1" w:styleId="BCE45172C26D4B25A95CD79C417CD64D">
    <w:name w:val="BCE45172C26D4B25A95CD79C417CD64D"/>
    <w:rsid w:val="002A1295"/>
  </w:style>
  <w:style w:type="paragraph" w:customStyle="1" w:styleId="47F2EE7A8F7C438A889F9C43236ED698">
    <w:name w:val="47F2EE7A8F7C438A889F9C43236ED698"/>
    <w:rsid w:val="002A1295"/>
  </w:style>
  <w:style w:type="paragraph" w:customStyle="1" w:styleId="B7BB32D43E61417CA5A5D1DB6903F0A6">
    <w:name w:val="B7BB32D43E61417CA5A5D1DB6903F0A6"/>
    <w:rsid w:val="002A1295"/>
  </w:style>
  <w:style w:type="paragraph" w:customStyle="1" w:styleId="5861046E47D949E2BAC6C6DF01CFF47D">
    <w:name w:val="5861046E47D949E2BAC6C6DF01CFF47D"/>
    <w:rsid w:val="002A1295"/>
  </w:style>
  <w:style w:type="paragraph" w:customStyle="1" w:styleId="D3E8D416D77F4EBA8163471521398845">
    <w:name w:val="D3E8D416D77F4EBA8163471521398845"/>
    <w:rsid w:val="002A1295"/>
  </w:style>
  <w:style w:type="paragraph" w:customStyle="1" w:styleId="F2970CB6D3C64A79BCB49124FBFAC983">
    <w:name w:val="F2970CB6D3C64A79BCB49124FBFAC983"/>
    <w:rsid w:val="002A1295"/>
  </w:style>
  <w:style w:type="paragraph" w:customStyle="1" w:styleId="05C9BDE5C5F045F2AA0A8418B27AB1AF">
    <w:name w:val="05C9BDE5C5F045F2AA0A8418B27AB1AF"/>
    <w:rsid w:val="002A1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94dcc8-83c5-4f1a-8db8-85c800513c8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FD26E69762634B9E41D8F0D825EF63" ma:contentTypeVersion="5" ma:contentTypeDescription="Crie um novo documento." ma:contentTypeScope="" ma:versionID="eccb0224532630a7fb64a10a5fc7933b">
  <xsd:schema xmlns:xsd="http://www.w3.org/2001/XMLSchema" xmlns:xs="http://www.w3.org/2001/XMLSchema" xmlns:p="http://schemas.microsoft.com/office/2006/metadata/properties" xmlns:ns3="f794dcc8-83c5-4f1a-8db8-85c800513c87" targetNamespace="http://schemas.microsoft.com/office/2006/metadata/properties" ma:root="true" ma:fieldsID="20d23fddbd58f2b947aa6f9045400426" ns3:_="">
    <xsd:import namespace="f794dcc8-83c5-4f1a-8db8-85c800513c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dcc8-83c5-4f1a-8db8-85c800513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f794dcc8-83c5-4f1a-8db8-85c800513c87"/>
  </ds:schemaRefs>
</ds:datastoreItem>
</file>

<file path=customXml/itemProps3.xml><?xml version="1.0" encoding="utf-8"?>
<ds:datastoreItem xmlns:ds="http://schemas.openxmlformats.org/officeDocument/2006/customXml" ds:itemID="{01272B81-0004-4B5C-97EE-6384E14DF3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29AFFA-E374-40B8-AD0D-85B0ADD43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4dcc8-83c5-4f1a-8db8-85c800513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1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Jardim Real – Cubatão  (13) 98880-6281 / (13) 98176-1794
kamily.silva600@gmail.com</dc:subject>
  <dc:creator>Karine e Kamily</dc:creator>
  <cp:keywords/>
  <dc:description/>
  <cp:lastModifiedBy>KAMILY DA SILVA</cp:lastModifiedBy>
  <cp:revision>2</cp:revision>
  <dcterms:created xsi:type="dcterms:W3CDTF">2024-12-10T22:52:00Z</dcterms:created>
  <dcterms:modified xsi:type="dcterms:W3CDTF">2024-12-10T22:52:00Z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0x01010074FD26E69762634B9E41D8F0D825EF63</vt:lpwstr>
  </property>
</Properties>
</file>